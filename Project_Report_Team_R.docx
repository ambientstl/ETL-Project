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277D7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7C065709" wp14:editId="1A45EE68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1E3C7542" w14:textId="4FE9F08B" w:rsidR="00C6554A" w:rsidRDefault="009077EB" w:rsidP="00C6554A">
      <w:pPr>
        <w:pStyle w:val="Title"/>
      </w:pPr>
      <w:r>
        <w:t>Travel Agency</w:t>
      </w:r>
    </w:p>
    <w:p w14:paraId="106B2C16" w14:textId="3734C435" w:rsidR="00C6554A" w:rsidRPr="00D5413C" w:rsidRDefault="009077EB" w:rsidP="00C6554A">
      <w:pPr>
        <w:pStyle w:val="Subtitle"/>
      </w:pPr>
      <w:r>
        <w:t>AirBNB and Weather</w:t>
      </w:r>
      <w:r w:rsidR="00A837B5">
        <w:t xml:space="preserve"> DATA</w:t>
      </w:r>
    </w:p>
    <w:p w14:paraId="01039A86" w14:textId="77777777" w:rsidR="00712693" w:rsidRDefault="009077EB" w:rsidP="00C6554A">
      <w:pPr>
        <w:pStyle w:val="ContactInfo"/>
      </w:pPr>
      <w:r>
        <w:t>Team R</w:t>
      </w:r>
      <w:r w:rsidR="00C6554A">
        <w:t xml:space="preserve"> | </w:t>
      </w:r>
      <w:proofErr w:type="spellStart"/>
      <w:r>
        <w:t>WashU</w:t>
      </w:r>
      <w:proofErr w:type="spellEnd"/>
      <w:r>
        <w:t xml:space="preserve"> Data Analytics Bootcamp</w:t>
      </w:r>
      <w:r w:rsidR="00C6554A">
        <w:t xml:space="preserve"> |</w:t>
      </w:r>
      <w:r w:rsidR="00C6554A" w:rsidRPr="00D5413C">
        <w:t xml:space="preserve"> </w:t>
      </w:r>
      <w:r>
        <w:t>12/22/2018</w:t>
      </w:r>
    </w:p>
    <w:p w14:paraId="2E27DABD" w14:textId="77777777" w:rsidR="0045402B" w:rsidRDefault="0045402B" w:rsidP="0045402B">
      <w:pPr>
        <w:pStyle w:val="ContactInfo"/>
        <w:ind w:left="6480" w:firstLine="720"/>
        <w:jc w:val="left"/>
      </w:pPr>
    </w:p>
    <w:p w14:paraId="6A3BFA24" w14:textId="1707FE9E" w:rsidR="0045402B" w:rsidRDefault="0045402B" w:rsidP="0045402B">
      <w:pPr>
        <w:pStyle w:val="ContactInfo"/>
        <w:ind w:left="720" w:firstLine="720"/>
        <w:jc w:val="left"/>
      </w:pPr>
      <w:r>
        <w:t xml:space="preserve">                                                                                                  </w:t>
      </w:r>
      <w:bookmarkStart w:id="5" w:name="_GoBack"/>
      <w:bookmarkEnd w:id="5"/>
      <w:r>
        <w:t xml:space="preserve">Martin </w:t>
      </w:r>
      <w:proofErr w:type="spellStart"/>
      <w:r>
        <w:t>Carriel</w:t>
      </w:r>
      <w:proofErr w:type="spellEnd"/>
    </w:p>
    <w:p w14:paraId="7A8709ED" w14:textId="49B662A5" w:rsidR="00C6554A" w:rsidRDefault="0045402B" w:rsidP="0045402B">
      <w:pPr>
        <w:pStyle w:val="ContactInfo"/>
        <w:ind w:left="6480"/>
      </w:pPr>
      <w:r>
        <w:t>Karthik Kurpad</w:t>
      </w:r>
      <w:r w:rsidR="00C6554A">
        <w:br w:type="page"/>
      </w:r>
    </w:p>
    <w:p w14:paraId="2994C34F" w14:textId="0EF48B9E" w:rsidR="00C6554A" w:rsidRDefault="00A837B5" w:rsidP="00C6554A">
      <w:pPr>
        <w:pStyle w:val="Heading1"/>
      </w:pPr>
      <w:r>
        <w:lastRenderedPageBreak/>
        <w:t>Introduction</w:t>
      </w:r>
    </w:p>
    <w:p w14:paraId="0FB93BF4" w14:textId="66FEE667" w:rsidR="00C6554A" w:rsidRDefault="0055532E" w:rsidP="0055532E">
      <w:r>
        <w:t>This is a one-stop project to check for accommodation and weather prediction for the next week from the current day.</w:t>
      </w:r>
    </w:p>
    <w:p w14:paraId="65F0CC24" w14:textId="1A0FDFAD" w:rsidR="00C6554A" w:rsidRDefault="0055532E" w:rsidP="0055532E">
      <w:pPr>
        <w:pStyle w:val="ListBullet"/>
        <w:numPr>
          <w:ilvl w:val="0"/>
          <w:numId w:val="1"/>
        </w:numPr>
      </w:pPr>
      <w:r>
        <w:t>User can query on the budget accommodations available for next week.</w:t>
      </w:r>
    </w:p>
    <w:p w14:paraId="6E04A678" w14:textId="67F66A9D" w:rsidR="0055532E" w:rsidRDefault="0055532E" w:rsidP="0055532E">
      <w:pPr>
        <w:pStyle w:val="ListBullet"/>
        <w:numPr>
          <w:ilvl w:val="0"/>
          <w:numId w:val="1"/>
        </w:numPr>
      </w:pPr>
      <w:r>
        <w:t>Weather predictions for next week.</w:t>
      </w:r>
    </w:p>
    <w:p w14:paraId="7364EB90" w14:textId="1C3B07F1" w:rsidR="0055532E" w:rsidRPr="00514122" w:rsidRDefault="0055532E" w:rsidP="0055532E">
      <w:pPr>
        <w:pStyle w:val="ListBullet"/>
        <w:numPr>
          <w:ilvl w:val="0"/>
          <w:numId w:val="1"/>
        </w:numPr>
      </w:pPr>
      <w:r>
        <w:t>Based on the above points, arrive at a conclusion whether to travel to the destination city or not.</w:t>
      </w:r>
    </w:p>
    <w:p w14:paraId="61D47750" w14:textId="18683064" w:rsidR="00C6554A" w:rsidRPr="00D5413C" w:rsidRDefault="00A837B5" w:rsidP="00C6554A">
      <w:pPr>
        <w:pStyle w:val="Heading2"/>
      </w:pPr>
      <w:r>
        <w:t>Extract</w:t>
      </w:r>
    </w:p>
    <w:sdt>
      <w:sdtPr>
        <w:alias w:val="Paragraph Text:"/>
        <w:tag w:val="Paragraph Text:"/>
        <w:id w:val="-2013052735"/>
        <w:placeholder>
          <w:docPart w:val="CE87E8B702704137BDB6CFC9ADFDB2D4"/>
        </w:placeholder>
        <w:temporary/>
        <w:showingPlcHdr/>
        <w15:appearance w15:val="hidden"/>
      </w:sdtPr>
      <w:sdtEndPr/>
      <w:sdtContent>
        <w:p w14:paraId="2EF22A08" w14:textId="77777777" w:rsidR="00C6554A" w:rsidRDefault="00C6554A" w:rsidP="00C6554A">
          <w:r>
            <w:t>You might like the photo on the cover page as much as we do, but if it’s not ideal for your report, it’s easy to replace it with your own.</w:t>
          </w:r>
        </w:p>
        <w:p w14:paraId="1B4332F3" w14:textId="77777777" w:rsidR="002C74C0" w:rsidRDefault="00C6554A">
          <w:r>
            <w:t>Just delete the placeholder picture. Then, on the Insert tab, click Picture to select one from your files.</w:t>
          </w:r>
        </w:p>
      </w:sdtContent>
    </w:sdt>
    <w:p w14:paraId="70153887" w14:textId="3E15814D" w:rsidR="00A837B5" w:rsidRDefault="00A837B5">
      <w:pPr>
        <w:pStyle w:val="Heading2"/>
      </w:pPr>
      <w:r>
        <w:t>Transform</w:t>
      </w:r>
    </w:p>
    <w:p w14:paraId="5A0E495A" w14:textId="57ADB072" w:rsidR="00A837B5" w:rsidRDefault="00A837B5">
      <w:pPr>
        <w:pStyle w:val="Heading2"/>
      </w:pPr>
      <w:r>
        <w:t>Load</w:t>
      </w:r>
    </w:p>
    <w:sectPr w:rsidR="00A837B5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D4F56" w14:textId="77777777" w:rsidR="009074D7" w:rsidRDefault="009074D7" w:rsidP="00C6554A">
      <w:pPr>
        <w:spacing w:before="0" w:after="0" w:line="240" w:lineRule="auto"/>
      </w:pPr>
      <w:r>
        <w:separator/>
      </w:r>
    </w:p>
  </w:endnote>
  <w:endnote w:type="continuationSeparator" w:id="0">
    <w:p w14:paraId="08EAAC7A" w14:textId="77777777" w:rsidR="009074D7" w:rsidRDefault="009074D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6BF1E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F22B1" w14:textId="77777777" w:rsidR="009074D7" w:rsidRDefault="009074D7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1ED3DE3" w14:textId="77777777" w:rsidR="009074D7" w:rsidRDefault="009074D7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7EB"/>
    <w:rsid w:val="002554CD"/>
    <w:rsid w:val="00293B83"/>
    <w:rsid w:val="002B4294"/>
    <w:rsid w:val="00333D0D"/>
    <w:rsid w:val="0045402B"/>
    <w:rsid w:val="004C049F"/>
    <w:rsid w:val="005000E2"/>
    <w:rsid w:val="0055532E"/>
    <w:rsid w:val="006A3CE7"/>
    <w:rsid w:val="00712693"/>
    <w:rsid w:val="009074D7"/>
    <w:rsid w:val="009077EB"/>
    <w:rsid w:val="00A837B5"/>
    <w:rsid w:val="00C6554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4BAF4"/>
  <w15:chartTrackingRefBased/>
  <w15:docId w15:val="{9193DFC3-CC88-4E5C-9E5A-61293E728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th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E87E8B702704137BDB6CFC9ADFDB2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64340-2D03-4E39-B341-90FC987E2C0F}"/>
      </w:docPartPr>
      <w:docPartBody>
        <w:p w:rsidR="00FA6547" w:rsidRDefault="00E7258F" w:rsidP="00C6554A">
          <w:r>
            <w:t xml:space="preserve">You might like the photo on the cover page as much as we do, but if it’s not ideal for your report, it’s easy </w:t>
          </w:r>
          <w:r>
            <w:t>to replace it with your own.</w:t>
          </w:r>
        </w:p>
        <w:p w:rsidR="00000000" w:rsidRDefault="00E7258F">
          <w:pPr>
            <w:pStyle w:val="CE87E8B702704137BDB6CFC9ADFDB2D4"/>
          </w:pPr>
          <w:r>
            <w:t>Just delete the placeholder picture. Then, on the Insert tab, click Picture to select one from your files.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58F"/>
    <w:rsid w:val="00E7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3DB1E3D82749D1BE8872A76EA5BB6F">
    <w:name w:val="AB3DB1E3D82749D1BE8872A76EA5BB6F"/>
  </w:style>
  <w:style w:type="paragraph" w:customStyle="1" w:styleId="8B942D90CD0541D099E098B33B08A9AB">
    <w:name w:val="8B942D90CD0541D099E098B33B08A9AB"/>
  </w:style>
  <w:style w:type="paragraph" w:customStyle="1" w:styleId="734F8CBA8FE74660B9E18CD4AE9204B2">
    <w:name w:val="734F8CBA8FE74660B9E18CD4AE9204B2"/>
  </w:style>
  <w:style w:type="paragraph" w:customStyle="1" w:styleId="4D9BEA4503D44A658E8598A83DB3487D">
    <w:name w:val="4D9BEA4503D44A658E8598A83DB3487D"/>
  </w:style>
  <w:style w:type="paragraph" w:customStyle="1" w:styleId="1917D4C88D10433FA76221483BA68D80">
    <w:name w:val="1917D4C88D10433FA76221483BA68D80"/>
  </w:style>
  <w:style w:type="paragraph" w:customStyle="1" w:styleId="D879CCAFF9174AB191F4012C33CA50AB">
    <w:name w:val="D879CCAFF9174AB191F4012C33CA50AB"/>
  </w:style>
  <w:style w:type="paragraph" w:customStyle="1" w:styleId="4D9ECB4E45EE4E258DACD9213FB6786A">
    <w:name w:val="4D9ECB4E45EE4E258DACD9213FB6786A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</w:rPr>
  </w:style>
  <w:style w:type="paragraph" w:customStyle="1" w:styleId="19C99A5F223D436FA1EAACB4E95D13A2">
    <w:name w:val="19C99A5F223D436FA1EAACB4E95D13A2"/>
  </w:style>
  <w:style w:type="paragraph" w:customStyle="1" w:styleId="EBE31CE751B5413198AE40B3C3D8872C">
    <w:name w:val="EBE31CE751B5413198AE40B3C3D8872C"/>
  </w:style>
  <w:style w:type="paragraph" w:customStyle="1" w:styleId="CE87E8B702704137BDB6CFC9ADFDB2D4">
    <w:name w:val="CE87E8B702704137BDB6CFC9ADFDB2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149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</dc:creator>
  <cp:keywords/>
  <dc:description/>
  <cp:lastModifiedBy>Karthik Kurpad</cp:lastModifiedBy>
  <cp:revision>2</cp:revision>
  <dcterms:created xsi:type="dcterms:W3CDTF">2018-12-22T16:59:00Z</dcterms:created>
  <dcterms:modified xsi:type="dcterms:W3CDTF">2018-12-22T19:28:00Z</dcterms:modified>
</cp:coreProperties>
</file>